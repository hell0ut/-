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C4" w:rsidRDefault="00FF67C4" w:rsidP="00CE4408"/>
    <w:p w:rsidR="00C471A0" w:rsidRPr="000A594C" w:rsidRDefault="000A594C" w:rsidP="00CE4408">
      <w:pPr>
        <w:rPr>
          <w:lang w:val="ru-RU"/>
        </w:rPr>
      </w:pPr>
      <w:r>
        <w:rPr>
          <w:lang w:val="ru-RU"/>
        </w:rPr>
        <w:t>Витрати за 2015 р.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272"/>
        <w:gridCol w:w="1155"/>
        <w:gridCol w:w="1469"/>
        <w:gridCol w:w="1155"/>
        <w:gridCol w:w="1155"/>
        <w:gridCol w:w="3473"/>
      </w:tblGrid>
      <w:tr w:rsidR="00C471A0" w:rsidTr="00104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Merge w:val="restart"/>
          </w:tcPr>
          <w:p w:rsidR="00C471A0" w:rsidRDefault="00C471A0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C471A0" w:rsidRPr="00C471A0" w:rsidRDefault="00C471A0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6322" w:type="dxa"/>
            <w:gridSpan w:val="4"/>
          </w:tcPr>
          <w:p w:rsidR="00C471A0" w:rsidRPr="00C471A0" w:rsidRDefault="00C471A0" w:rsidP="00CE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88" w:type="dxa"/>
            <w:vMerge w:val="restart"/>
          </w:tcPr>
          <w:p w:rsidR="00C471A0" w:rsidRPr="00C471A0" w:rsidRDefault="00C471A0" w:rsidP="00CE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  <w:vMerge/>
          </w:tcPr>
          <w:p w:rsidR="00C471A0" w:rsidRDefault="00C471A0" w:rsidP="00CE4408"/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1-й квартал</w:t>
            </w:r>
          </w:p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580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582" w:type="dxa"/>
          </w:tcPr>
          <w:p w:rsidR="00C471A0" w:rsidRP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88" w:type="dxa"/>
            <w:vMerge/>
          </w:tcPr>
          <w:p w:rsidR="00C471A0" w:rsidRDefault="00C471A0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12562,56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12405,12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14505,22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1385</w:t>
            </w:r>
            <w:r w:rsidRPr="00817A0D">
              <w:t>5,12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2B6200">
              <w:rPr>
                <w:noProof/>
              </w:rPr>
              <w:t>53429</w:t>
            </w:r>
            <w:r>
              <w:fldChar w:fldCharType="end"/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4560,50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5241,20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5100,50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t>4800,00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="005652BE">
              <w:fldChar w:fldCharType="separate"/>
            </w:r>
            <w:r w:rsidR="002B6200">
              <w:rPr>
                <w:noProof/>
              </w:rPr>
              <w:t>19,821.00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2B6200"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1456,00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1620,00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2B6200">
              <w:rPr>
                <w:noProof/>
              </w:rPr>
              <w:t>5988</w:t>
            </w:r>
            <w:r>
              <w:fldChar w:fldCharType="end"/>
            </w:r>
          </w:p>
        </w:tc>
      </w:tr>
      <w:tr w:rsidR="00104DCB" w:rsidTr="00104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18684</w:t>
            </w:r>
            <w:r>
              <w:fldChar w:fldCharType="end"/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=SUM(ABOVE) </w:instrText>
            </w:r>
            <w:r w:rsidR="005652BE">
              <w:fldChar w:fldCharType="separate"/>
            </w:r>
            <w:r w:rsidR="002B6200">
              <w:rPr>
                <w:noProof/>
              </w:rPr>
              <w:t>19134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19134</w:t>
            </w:r>
            <w:r>
              <w:fldChar w:fldCharType="end"/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21133</w:t>
            </w:r>
            <w:r>
              <w:fldChar w:fldCharType="end"/>
            </w:r>
          </w:p>
        </w:tc>
        <w:tc>
          <w:tcPr>
            <w:tcW w:w="1582" w:type="dxa"/>
          </w:tcPr>
          <w:p w:rsidR="008460DC" w:rsidRPr="00AB7A1F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20287</w:t>
            </w:r>
            <w:r>
              <w:fldChar w:fldCharType="end"/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A0D">
              <w:fldChar w:fldCharType="begin"/>
            </w:r>
            <w:r w:rsidRPr="00817A0D">
              <w:instrText xml:space="preserve"> =SUM(ABOVE) </w:instrText>
            </w:r>
            <w:r w:rsidR="005652BE">
              <w:fldChar w:fldCharType="separate"/>
            </w:r>
            <w:r w:rsidR="002B6200">
              <w:rPr>
                <w:noProof/>
              </w:rPr>
              <w:t>79238.001.9821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79238.001.9821</w:t>
            </w:r>
            <w:r>
              <w:fldChar w:fldCharType="end"/>
            </w:r>
          </w:p>
        </w:tc>
      </w:tr>
      <w:tr w:rsidR="008460DC" w:rsidTr="00104DCB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6022,00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6500,00</w:t>
            </w:r>
          </w:p>
        </w:tc>
        <w:tc>
          <w:tcPr>
            <w:tcW w:w="1580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7200,00</w:t>
            </w:r>
          </w:p>
        </w:tc>
        <w:tc>
          <w:tcPr>
            <w:tcW w:w="1582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A0D">
              <w:t>7400,00</w:t>
            </w:r>
          </w:p>
        </w:tc>
        <w:tc>
          <w:tcPr>
            <w:tcW w:w="1088" w:type="dxa"/>
          </w:tcPr>
          <w:p w:rsidR="008460DC" w:rsidRPr="00817A0D" w:rsidRDefault="008460DC" w:rsidP="00CE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2B6200">
              <w:rPr>
                <w:noProof/>
              </w:rPr>
              <w:t>27122</w:t>
            </w:r>
            <w:r>
              <w:fldChar w:fldCharType="end"/>
            </w:r>
          </w:p>
        </w:tc>
      </w:tr>
    </w:tbl>
    <w:p w:rsidR="000A594C" w:rsidRDefault="000A594C" w:rsidP="00CE4408">
      <w:pPr>
        <w:rPr>
          <w:lang w:val="ru-RU"/>
        </w:rPr>
      </w:pPr>
    </w:p>
    <w:p w:rsidR="00C471A0" w:rsidRDefault="000A594C" w:rsidP="00CE4408">
      <w:r>
        <w:rPr>
          <w:lang w:val="ru-RU"/>
        </w:rPr>
        <w:t>Витрати за 2015 р.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30"/>
        <w:gridCol w:w="221"/>
        <w:gridCol w:w="1115"/>
        <w:gridCol w:w="1415"/>
        <w:gridCol w:w="1115"/>
        <w:gridCol w:w="1115"/>
        <w:gridCol w:w="3573"/>
      </w:tblGrid>
      <w:tr w:rsidR="00F83897" w:rsidTr="00713E20">
        <w:trPr>
          <w:trHeight w:val="334"/>
          <w:tblHeader/>
        </w:trPr>
        <w:tc>
          <w:tcPr>
            <w:tcW w:w="1470" w:type="dxa"/>
            <w:vMerge w:val="restart"/>
            <w:tcBorders>
              <w:bottom w:val="nil"/>
            </w:tcBorders>
            <w:shd w:val="clear" w:color="auto" w:fill="2E74B5" w:themeFill="accent1" w:themeFillShade="BF"/>
          </w:tcPr>
          <w:p w:rsidR="00F83897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1764" w:type="dxa"/>
            <w:shd w:val="clear" w:color="auto" w:fill="2E74B5" w:themeFill="accent1" w:themeFillShade="BF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5381" w:type="dxa"/>
            <w:gridSpan w:val="4"/>
            <w:shd w:val="clear" w:color="auto" w:fill="2E74B5" w:themeFill="accent1" w:themeFillShade="BF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69" w:type="dxa"/>
            <w:vMerge w:val="restart"/>
            <w:shd w:val="clear" w:color="auto" w:fill="2E74B5" w:themeFill="accent1" w:themeFillShade="BF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F83897" w:rsidTr="00713E20">
        <w:trPr>
          <w:trHeight w:val="678"/>
          <w:tblHeader/>
        </w:trPr>
        <w:tc>
          <w:tcPr>
            <w:tcW w:w="1470" w:type="dxa"/>
            <w:vMerge/>
            <w:tcBorders>
              <w:bottom w:val="nil"/>
            </w:tcBorders>
            <w:shd w:val="clear" w:color="auto" w:fill="2E74B5" w:themeFill="accent1" w:themeFillShade="BF"/>
          </w:tcPr>
          <w:p w:rsidR="00F83897" w:rsidRDefault="00F83897" w:rsidP="00CE4408"/>
        </w:tc>
        <w:tc>
          <w:tcPr>
            <w:tcW w:w="1764" w:type="dxa"/>
            <w:shd w:val="clear" w:color="auto" w:fill="9CC2E5" w:themeFill="accent1" w:themeFillTint="99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1-й квартал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346" w:type="dxa"/>
            <w:shd w:val="clear" w:color="auto" w:fill="9CC2E5" w:themeFill="accent1" w:themeFillTint="99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69" w:type="dxa"/>
            <w:vMerge/>
          </w:tcPr>
          <w:p w:rsidR="00F83897" w:rsidRDefault="00F83897" w:rsidP="00CE4408"/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1456,00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1620,00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2B6200">
              <w:rPr>
                <w:noProof/>
              </w:rPr>
              <w:t>5988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Default="00F83897" w:rsidP="00CE4408">
            <w:pPr>
              <w:rPr>
                <w:lang w:val="uk-UA"/>
              </w:rPr>
            </w:pP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/>
        </w:tc>
        <w:tc>
          <w:tcPr>
            <w:tcW w:w="1346" w:type="dxa"/>
          </w:tcPr>
          <w:p w:rsidR="00F83897" w:rsidRPr="00817A0D" w:rsidRDefault="00F83897" w:rsidP="00CE4408"/>
        </w:tc>
        <w:tc>
          <w:tcPr>
            <w:tcW w:w="1069" w:type="dxa"/>
          </w:tcPr>
          <w:p w:rsidR="00F83897" w:rsidRPr="00817A0D" w:rsidRDefault="00F83897" w:rsidP="00CE4408"/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4560,50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5241,20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5100,50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4800,00</w:t>
            </w:r>
          </w:p>
        </w:tc>
        <w:tc>
          <w:tcPr>
            <w:tcW w:w="1069" w:type="dxa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="005652BE">
              <w:fldChar w:fldCharType="separate"/>
            </w:r>
            <w:r w:rsidR="002B6200">
              <w:rPr>
                <w:noProof/>
              </w:rPr>
              <w:t>19,821.00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2B6200">
              <w:rPr>
                <w:noProof/>
              </w:rPr>
              <w:t>19821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6022,00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6500,00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7200,00</w:t>
            </w:r>
          </w:p>
        </w:tc>
        <w:tc>
          <w:tcPr>
            <w:tcW w:w="1346" w:type="dxa"/>
          </w:tcPr>
          <w:p w:rsidR="00F83897" w:rsidRPr="00817A0D" w:rsidRDefault="00F83897" w:rsidP="00CE4408">
            <w:r w:rsidRPr="00817A0D">
              <w:t>7400,00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2B6200">
              <w:rPr>
                <w:noProof/>
              </w:rPr>
              <w:t>27122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  <w:tcBorders>
              <w:top w:val="nil"/>
            </w:tcBorders>
          </w:tcPr>
          <w:p w:rsidR="00F83897" w:rsidRPr="00C471A0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Зарплата</w:t>
            </w:r>
          </w:p>
        </w:tc>
        <w:tc>
          <w:tcPr>
            <w:tcW w:w="1764" w:type="dxa"/>
          </w:tcPr>
          <w:p w:rsidR="00F83897" w:rsidRPr="00817A0D" w:rsidRDefault="00F83897" w:rsidP="00CE4408"/>
        </w:tc>
        <w:tc>
          <w:tcPr>
            <w:tcW w:w="1345" w:type="dxa"/>
          </w:tcPr>
          <w:p w:rsidR="00F83897" w:rsidRPr="00817A0D" w:rsidRDefault="00F83897" w:rsidP="00CE4408">
            <w:r w:rsidRPr="00817A0D">
              <w:t>12562,56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12405,12</w:t>
            </w:r>
          </w:p>
        </w:tc>
        <w:tc>
          <w:tcPr>
            <w:tcW w:w="1345" w:type="dxa"/>
          </w:tcPr>
          <w:p w:rsidR="00F83897" w:rsidRPr="00817A0D" w:rsidRDefault="00F83897" w:rsidP="00CE4408">
            <w:r w:rsidRPr="00817A0D">
              <w:t>14505,22</w:t>
            </w:r>
          </w:p>
        </w:tc>
        <w:tc>
          <w:tcPr>
            <w:tcW w:w="1346" w:type="dxa"/>
          </w:tcPr>
          <w:p w:rsidR="00F83897" w:rsidRPr="00817A0D" w:rsidRDefault="00F83897" w:rsidP="00CE4408">
            <w:r>
              <w:t>1385</w:t>
            </w:r>
            <w:r w:rsidRPr="00817A0D">
              <w:t>5,12</w:t>
            </w:r>
          </w:p>
        </w:tc>
        <w:tc>
          <w:tcPr>
            <w:tcW w:w="1069" w:type="dxa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2B6200">
              <w:rPr>
                <w:noProof/>
              </w:rPr>
              <w:t>53429</w:t>
            </w:r>
            <w:r>
              <w:fldChar w:fldCharType="end"/>
            </w:r>
          </w:p>
        </w:tc>
      </w:tr>
      <w:tr w:rsidR="00F83897" w:rsidTr="00F83897">
        <w:trPr>
          <w:trHeight w:val="334"/>
        </w:trPr>
        <w:tc>
          <w:tcPr>
            <w:tcW w:w="1470" w:type="dxa"/>
          </w:tcPr>
          <w:p w:rsidR="00F83897" w:rsidRDefault="00F83897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764" w:type="dxa"/>
          </w:tcPr>
          <w:p w:rsidR="00F83897" w:rsidRDefault="00F83897" w:rsidP="00CE4408"/>
        </w:tc>
        <w:tc>
          <w:tcPr>
            <w:tcW w:w="1345" w:type="dxa"/>
            <w:vAlign w:val="bottom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23250</w:t>
            </w:r>
            <w:r>
              <w:fldChar w:fldCharType="end"/>
            </w:r>
          </w:p>
        </w:tc>
        <w:tc>
          <w:tcPr>
            <w:tcW w:w="1345" w:type="dxa"/>
            <w:vAlign w:val="bottom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652BE">
              <w:fldChar w:fldCharType="separate"/>
            </w:r>
            <w:r w:rsidR="002B6200">
              <w:rPr>
                <w:noProof/>
              </w:rPr>
              <w:t>24178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24178</w:t>
            </w:r>
            <w:r>
              <w:fldChar w:fldCharType="end"/>
            </w:r>
          </w:p>
        </w:tc>
        <w:tc>
          <w:tcPr>
            <w:tcW w:w="1345" w:type="dxa"/>
            <w:vAlign w:val="bottom"/>
          </w:tcPr>
          <w:p w:rsidR="00F83897" w:rsidRPr="00817A0D" w:rsidRDefault="00F83897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26877</w:t>
            </w:r>
            <w:r>
              <w:fldChar w:fldCharType="end"/>
            </w:r>
          </w:p>
        </w:tc>
        <w:tc>
          <w:tcPr>
            <w:tcW w:w="1346" w:type="dxa"/>
            <w:vAlign w:val="bottom"/>
          </w:tcPr>
          <w:p w:rsidR="00F83897" w:rsidRPr="00AB7A1F" w:rsidRDefault="00F83897" w:rsidP="00CE4408">
            <w:pPr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26067</w:t>
            </w:r>
            <w:r>
              <w:fldChar w:fldCharType="end"/>
            </w:r>
          </w:p>
        </w:tc>
        <w:tc>
          <w:tcPr>
            <w:tcW w:w="1069" w:type="dxa"/>
            <w:vAlign w:val="bottom"/>
          </w:tcPr>
          <w:p w:rsidR="00F83897" w:rsidRPr="00817A0D" w:rsidRDefault="00F83897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652BE">
              <w:fldChar w:fldCharType="separate"/>
            </w:r>
            <w:r w:rsidR="002B6200">
              <w:rPr>
                <w:noProof/>
              </w:rPr>
              <w:t>100372.001.9821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100372.001.9821</w:t>
            </w:r>
            <w:r>
              <w:fldChar w:fldCharType="end"/>
            </w:r>
          </w:p>
        </w:tc>
      </w:tr>
    </w:tbl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713E20" w:rsidRDefault="00713E20" w:rsidP="00CE4408">
      <w:pPr>
        <w:rPr>
          <w:lang w:val="ru-RU"/>
        </w:rPr>
      </w:pPr>
    </w:p>
    <w:p w:rsidR="00C471A0" w:rsidRDefault="000A594C" w:rsidP="00CE4408">
      <w:r>
        <w:rPr>
          <w:lang w:val="ru-RU"/>
        </w:rPr>
        <w:t>Витрати за 2015 р.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55"/>
        <w:gridCol w:w="1616"/>
        <w:gridCol w:w="1328"/>
        <w:gridCol w:w="1329"/>
        <w:gridCol w:w="3856"/>
      </w:tblGrid>
      <w:tr w:rsidR="00E16CB9" w:rsidTr="00713E20">
        <w:trPr>
          <w:trHeight w:val="334"/>
          <w:tblHeader/>
        </w:trPr>
        <w:tc>
          <w:tcPr>
            <w:tcW w:w="2022" w:type="dxa"/>
            <w:vMerge w:val="restart"/>
            <w:tcBorders>
              <w:bottom w:val="nil"/>
            </w:tcBorders>
            <w:shd w:val="clear" w:color="auto" w:fill="2E74B5" w:themeFill="accent1" w:themeFillShade="BF"/>
          </w:tcPr>
          <w:p w:rsidR="00E16CB9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Вид витрат</w:t>
            </w:r>
          </w:p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  <w:r>
              <w:rPr>
                <w:lang w:val="uk-UA"/>
              </w:rPr>
              <w:tab/>
            </w:r>
          </w:p>
        </w:tc>
        <w:tc>
          <w:tcPr>
            <w:tcW w:w="4742" w:type="dxa"/>
            <w:gridSpan w:val="3"/>
            <w:shd w:val="clear" w:color="auto" w:fill="2E74B5" w:themeFill="accent1" w:themeFillShade="BF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Період</w:t>
            </w:r>
          </w:p>
        </w:tc>
        <w:tc>
          <w:tcPr>
            <w:tcW w:w="1088" w:type="dxa"/>
            <w:vMerge w:val="restart"/>
            <w:shd w:val="clear" w:color="auto" w:fill="2E74B5" w:themeFill="accent1" w:themeFillShade="BF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Усього</w:t>
            </w:r>
          </w:p>
        </w:tc>
      </w:tr>
      <w:tr w:rsidR="00E16CB9" w:rsidTr="00713E20">
        <w:trPr>
          <w:trHeight w:val="678"/>
          <w:tblHeader/>
        </w:trPr>
        <w:tc>
          <w:tcPr>
            <w:tcW w:w="2022" w:type="dxa"/>
            <w:vMerge/>
            <w:tcBorders>
              <w:bottom w:val="nil"/>
            </w:tcBorders>
            <w:shd w:val="clear" w:color="auto" w:fill="2E74B5" w:themeFill="accent1" w:themeFillShade="BF"/>
          </w:tcPr>
          <w:p w:rsidR="00E16CB9" w:rsidRDefault="00E16CB9" w:rsidP="00CE4408"/>
        </w:tc>
        <w:tc>
          <w:tcPr>
            <w:tcW w:w="1580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2-й квартал</w:t>
            </w:r>
          </w:p>
        </w:tc>
        <w:tc>
          <w:tcPr>
            <w:tcW w:w="1580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3-й квартал</w:t>
            </w:r>
          </w:p>
        </w:tc>
        <w:tc>
          <w:tcPr>
            <w:tcW w:w="1582" w:type="dxa"/>
            <w:shd w:val="clear" w:color="auto" w:fill="9CC2E5" w:themeFill="accent1" w:themeFillTint="99"/>
          </w:tcPr>
          <w:p w:rsidR="00E16CB9" w:rsidRPr="00C471A0" w:rsidRDefault="00E16CB9" w:rsidP="00CE4408">
            <w:pPr>
              <w:rPr>
                <w:lang w:val="uk-UA"/>
              </w:rPr>
            </w:pPr>
            <w:r>
              <w:rPr>
                <w:lang w:val="uk-UA"/>
              </w:rPr>
              <w:t>4-й квартал</w:t>
            </w:r>
          </w:p>
        </w:tc>
        <w:tc>
          <w:tcPr>
            <w:tcW w:w="1088" w:type="dxa"/>
            <w:vMerge/>
          </w:tcPr>
          <w:p w:rsidR="00E16CB9" w:rsidRDefault="00E16CB9" w:rsidP="00CE4408"/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Оренда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1456,00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1456,00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1620,00</w:t>
            </w:r>
          </w:p>
        </w:tc>
        <w:tc>
          <w:tcPr>
            <w:tcW w:w="1088" w:type="dxa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2B6200">
              <w:rPr>
                <w:noProof/>
              </w:rPr>
              <w:t>4532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Реклама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6500,00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7200,00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7400,00</w:t>
            </w:r>
          </w:p>
        </w:tc>
        <w:tc>
          <w:tcPr>
            <w:tcW w:w="1088" w:type="dxa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 w:rsidR="002B6200">
              <w:rPr>
                <w:noProof/>
              </w:rPr>
              <w:t>21100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Pr="00C471A0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Інше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5241,20</w:t>
            </w:r>
          </w:p>
        </w:tc>
        <w:tc>
          <w:tcPr>
            <w:tcW w:w="1580" w:type="dxa"/>
          </w:tcPr>
          <w:p w:rsidR="008460DC" w:rsidRPr="00817A0D" w:rsidRDefault="008460DC" w:rsidP="00CE4408">
            <w:r w:rsidRPr="00817A0D">
              <w:t>5100,50</w:t>
            </w:r>
          </w:p>
        </w:tc>
        <w:tc>
          <w:tcPr>
            <w:tcW w:w="1582" w:type="dxa"/>
          </w:tcPr>
          <w:p w:rsidR="008460DC" w:rsidRPr="00817A0D" w:rsidRDefault="008460DC" w:rsidP="00CE4408">
            <w:r w:rsidRPr="00817A0D">
              <w:t>4800,00</w:t>
            </w:r>
          </w:p>
        </w:tc>
        <w:tc>
          <w:tcPr>
            <w:tcW w:w="1088" w:type="dxa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=SUM(left) \# "# ##0,00" </w:instrText>
            </w:r>
            <w:r w:rsidR="005652BE">
              <w:fldChar w:fldCharType="separate"/>
            </w:r>
            <w:r w:rsidR="002B6200">
              <w:rPr>
                <w:noProof/>
              </w:rPr>
              <w:t>15,211.00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2B6200">
              <w:rPr>
                <w:noProof/>
              </w:rPr>
              <w:t>15211</w:t>
            </w:r>
            <w:r>
              <w:fldChar w:fldCharType="end"/>
            </w:r>
          </w:p>
        </w:tc>
      </w:tr>
      <w:tr w:rsidR="008460DC" w:rsidTr="00CE4408">
        <w:trPr>
          <w:trHeight w:val="334"/>
        </w:trPr>
        <w:tc>
          <w:tcPr>
            <w:tcW w:w="2022" w:type="dxa"/>
          </w:tcPr>
          <w:p w:rsidR="008460DC" w:rsidRDefault="008460DC" w:rsidP="00CE4408">
            <w:pPr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580" w:type="dxa"/>
            <w:vAlign w:val="bottom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652BE">
              <w:fldChar w:fldCharType="separate"/>
            </w:r>
            <w:r w:rsidR="002B6200">
              <w:rPr>
                <w:noProof/>
              </w:rPr>
              <w:t>13217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13217</w:t>
            </w:r>
            <w:r>
              <w:fldChar w:fldCharType="end"/>
            </w:r>
            <w:r w:rsidRPr="00817A0D">
              <w:t xml:space="preserve"> </w:t>
            </w:r>
          </w:p>
        </w:tc>
        <w:tc>
          <w:tcPr>
            <w:tcW w:w="1580" w:type="dxa"/>
            <w:vAlign w:val="bottom"/>
          </w:tcPr>
          <w:p w:rsidR="008460DC" w:rsidRPr="00817A0D" w:rsidRDefault="008460DC" w:rsidP="00CE4408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13806</w:t>
            </w:r>
            <w:r>
              <w:fldChar w:fldCharType="end"/>
            </w:r>
          </w:p>
        </w:tc>
        <w:tc>
          <w:tcPr>
            <w:tcW w:w="1582" w:type="dxa"/>
            <w:vAlign w:val="bottom"/>
          </w:tcPr>
          <w:p w:rsidR="008460DC" w:rsidRPr="00AB7A1F" w:rsidRDefault="008460DC" w:rsidP="00CE4408">
            <w:pPr>
              <w:rPr>
                <w:lang w:val="uk-U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13820</w:t>
            </w:r>
            <w:r>
              <w:fldChar w:fldCharType="end"/>
            </w:r>
          </w:p>
        </w:tc>
        <w:tc>
          <w:tcPr>
            <w:tcW w:w="1088" w:type="dxa"/>
            <w:vAlign w:val="bottom"/>
          </w:tcPr>
          <w:p w:rsidR="008460DC" w:rsidRPr="00817A0D" w:rsidRDefault="008460DC" w:rsidP="00CE4408">
            <w:r w:rsidRPr="00817A0D">
              <w:fldChar w:fldCharType="begin"/>
            </w:r>
            <w:r w:rsidRPr="00817A0D">
              <w:instrText xml:space="preserve"> =SUM(ABOVE) </w:instrText>
            </w:r>
            <w:r w:rsidR="005652BE">
              <w:fldChar w:fldCharType="separate"/>
            </w:r>
            <w:r w:rsidR="002B6200">
              <w:rPr>
                <w:noProof/>
              </w:rPr>
              <w:t>40843.001.5211</w:t>
            </w:r>
            <w:r w:rsidRPr="00817A0D">
              <w:fldChar w:fldCharType="end"/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2B6200">
              <w:rPr>
                <w:noProof/>
              </w:rPr>
              <w:t>40843.001.5211</w:t>
            </w:r>
            <w:r>
              <w:fldChar w:fldCharType="end"/>
            </w:r>
          </w:p>
        </w:tc>
      </w:tr>
    </w:tbl>
    <w:p w:rsidR="00C471A0" w:rsidRDefault="00C471A0" w:rsidP="00CE440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10E1F" w:rsidTr="00AD35A6">
        <w:tc>
          <w:tcPr>
            <w:tcW w:w="4839" w:type="dxa"/>
          </w:tcPr>
          <w:p w:rsidR="00410E1F" w:rsidRPr="00410E1F" w:rsidRDefault="00A4792F" w:rsidP="00CE4408">
            <w:pPr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4840" w:type="dxa"/>
          </w:tcPr>
          <w:p w:rsidR="00410E1F" w:rsidRPr="00CE4408" w:rsidRDefault="00C0335B" w:rsidP="002B6200">
            <w:pPr>
              <w:rPr>
                <w:lang w:val="uk-UA"/>
              </w:rPr>
            </w:pPr>
            <w:r>
              <w:rPr>
                <w:lang w:val="uk-UA"/>
              </w:rPr>
              <w:fldChar w:fldCharType="begin">
                <w:ffData>
                  <w:name w:val="ТекстовоеПоле1"/>
                  <w:enabled/>
                  <w:calcOnExit/>
                  <w:textInput>
                    <w:maxLength w:val="30"/>
                    <w:format w:val="FIRST CAPITAL"/>
                  </w:textInput>
                </w:ffData>
              </w:fldChar>
            </w:r>
            <w:bookmarkStart w:id="0" w:name="ТекстовоеПоле1"/>
            <w:r>
              <w:rPr>
                <w:lang w:val="uk-UA"/>
              </w:rPr>
              <w:instrText xml:space="preserve"> FORMTEXT </w:instrText>
            </w:r>
            <w:r>
              <w:rPr>
                <w:lang w:val="uk-UA"/>
              </w:rPr>
            </w:r>
            <w:r>
              <w:rPr>
                <w:lang w:val="uk-UA"/>
              </w:rPr>
              <w:fldChar w:fldCharType="separate"/>
            </w:r>
            <w:r w:rsidR="002B6200">
              <w:rPr>
                <w:noProof/>
                <w:lang w:val="uk-UA"/>
              </w:rPr>
              <w:t>Василько</w:t>
            </w:r>
            <w:r>
              <w:rPr>
                <w:lang w:val="uk-UA"/>
              </w:rPr>
              <w:fldChar w:fldCharType="end"/>
            </w:r>
            <w:bookmarkEnd w:id="0"/>
          </w:p>
        </w:tc>
      </w:tr>
      <w:tr w:rsidR="00410E1F" w:rsidTr="00AD35A6">
        <w:tc>
          <w:tcPr>
            <w:tcW w:w="4839" w:type="dxa"/>
          </w:tcPr>
          <w:p w:rsidR="00410E1F" w:rsidRPr="00410E1F" w:rsidRDefault="00A4792F" w:rsidP="00CE4408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4840" w:type="dxa"/>
          </w:tcPr>
          <w:p w:rsidR="00410E1F" w:rsidRDefault="00C0335B" w:rsidP="002B6200">
            <w: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bookmarkStart w:id="1" w:name="ТекстовоеПоле2"/>
            <w:r>
              <w:instrText xml:space="preserve"> FORMTEXT </w:instrText>
            </w:r>
            <w:r>
              <w:fldChar w:fldCharType="separate"/>
            </w:r>
            <w:r w:rsidR="002B6200">
              <w:rPr>
                <w:lang w:val="uk-UA"/>
              </w:rPr>
              <w:t>Іо</w:t>
            </w:r>
            <w:r w:rsidR="005652BE">
              <w:rPr>
                <w:noProof/>
                <w:lang w:val="uk-UA"/>
              </w:rPr>
              <w:t>ан</w:t>
            </w:r>
            <w:r>
              <w:fldChar w:fldCharType="end"/>
            </w:r>
            <w:bookmarkEnd w:id="1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4840" w:type="dxa"/>
          </w:tcPr>
          <w:p w:rsidR="00410E1F" w:rsidRDefault="00C0335B" w:rsidP="002B6200">
            <w:r>
              <w:fldChar w:fldCharType="begin">
                <w:ffData>
                  <w:name w:val="ТекстовоеПоле3"/>
                  <w:enabled/>
                  <w:calcOnExit w:val="0"/>
                  <w:textInput>
                    <w:maxLength w:val="15"/>
                    <w:format w:val="FIRST CAPITAL"/>
                  </w:textInput>
                </w:ffData>
              </w:fldChar>
            </w:r>
            <w:bookmarkStart w:id="2" w:name="ТекстовоеПоле3"/>
            <w:r>
              <w:instrText xml:space="preserve"> FORMTEXT </w:instrText>
            </w:r>
            <w:r>
              <w:fldChar w:fldCharType="separate"/>
            </w:r>
            <w:r w:rsidR="002B6200">
              <w:rPr>
                <w:lang w:val="uk-UA"/>
              </w:rPr>
              <w:t>Андрій</w:t>
            </w:r>
            <w:r w:rsidR="005652BE">
              <w:rPr>
                <w:noProof/>
                <w:lang w:val="uk-UA"/>
              </w:rPr>
              <w:t>ович</w:t>
            </w:r>
            <w:r>
              <w:fldChar w:fldCharType="end"/>
            </w:r>
            <w:bookmarkEnd w:id="2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Дата народження</w:t>
            </w:r>
          </w:p>
        </w:tc>
        <w:tc>
          <w:tcPr>
            <w:tcW w:w="4840" w:type="dxa"/>
          </w:tcPr>
          <w:p w:rsidR="00410E1F" w:rsidRPr="00C0335B" w:rsidRDefault="00E86337" w:rsidP="002B6200">
            <w:pPr>
              <w:rPr>
                <w:lang w:val="uk-UA"/>
              </w:rPr>
            </w:pPr>
            <w:r>
              <w:rPr>
                <w:lang w:val="uk-UA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type w:val="date"/>
                    <w:default w:val="23.09.2019"/>
                    <w:maxLength w:val="12"/>
                    <w:format w:val="dd.MM.yyyy"/>
                  </w:textInput>
                </w:ffData>
              </w:fldChar>
            </w:r>
            <w:bookmarkStart w:id="3" w:name="ТекстовоеПоле4"/>
            <w:r>
              <w:rPr>
                <w:lang w:val="uk-UA"/>
              </w:rPr>
              <w:instrText xml:space="preserve"> FORMTEXT </w:instrText>
            </w:r>
            <w:r>
              <w:rPr>
                <w:lang w:val="uk-UA"/>
              </w:rPr>
            </w:r>
            <w:r>
              <w:rPr>
                <w:lang w:val="uk-UA"/>
              </w:rPr>
              <w:fldChar w:fldCharType="separate"/>
            </w:r>
            <w:r w:rsidR="005652BE">
              <w:rPr>
                <w:noProof/>
                <w:lang w:val="uk-UA"/>
              </w:rPr>
              <w:t>22.10.20</w:t>
            </w:r>
            <w:r w:rsidR="002B6200">
              <w:rPr>
                <w:noProof/>
                <w:lang w:val="uk-UA"/>
              </w:rPr>
              <w:t>0</w:t>
            </w:r>
            <w:r w:rsidR="005652BE">
              <w:rPr>
                <w:noProof/>
                <w:lang w:val="uk-UA"/>
              </w:rPr>
              <w:t>1</w:t>
            </w:r>
            <w:r>
              <w:rPr>
                <w:lang w:val="uk-UA"/>
              </w:rPr>
              <w:fldChar w:fldCharType="end"/>
            </w:r>
            <w:bookmarkEnd w:id="3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Освіта</w:t>
            </w:r>
          </w:p>
        </w:tc>
        <w:tc>
          <w:tcPr>
            <w:tcW w:w="4840" w:type="dxa"/>
          </w:tcPr>
          <w:p w:rsidR="00410E1F" w:rsidRPr="00E86337" w:rsidRDefault="00E86337" w:rsidP="00CE4408">
            <w:pPr>
              <w:rPr>
                <w:lang w:val="uk-UA"/>
              </w:rPr>
            </w:pPr>
            <w:r>
              <w:fldChar w:fldCharType="begin">
                <w:ffData>
                  <w:name w:val="ПолеСоСписком1"/>
                  <w:enabled/>
                  <w:calcOnExit w:val="0"/>
                  <w:ddList>
                    <w:result w:val="2"/>
                    <w:listEntry w:val="середня"/>
                    <w:listEntry w:val="середня спеціальна"/>
                    <w:listEntry w:val="незакінчена середня"/>
                    <w:listEntry w:val="незакінчена вища"/>
                    <w:listEntry w:val="вища"/>
                  </w:ddList>
                </w:ffData>
              </w:fldChar>
            </w:r>
            <w:bookmarkStart w:id="4" w:name="ПолеСоСписком1"/>
            <w:r>
              <w:instrText xml:space="preserve"> FORMDROPDOWN </w:instrText>
            </w:r>
            <w:r w:rsidR="002B6200">
              <w:fldChar w:fldCharType="separate"/>
            </w:r>
            <w:r>
              <w:fldChar w:fldCharType="end"/>
            </w:r>
            <w:bookmarkEnd w:id="4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Спеціальність</w:t>
            </w:r>
          </w:p>
        </w:tc>
        <w:tc>
          <w:tcPr>
            <w:tcW w:w="4840" w:type="dxa"/>
          </w:tcPr>
          <w:p w:rsidR="00410E1F" w:rsidRDefault="00E86337" w:rsidP="002B6200">
            <w:r>
              <w:fldChar w:fldCharType="begin">
                <w:ffData>
                  <w:name w:val="ТекстовоеПоле5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5" w:name="ТекстовоеПоле5"/>
            <w:r>
              <w:instrText xml:space="preserve"> FORMTEXT </w:instrText>
            </w:r>
            <w:r>
              <w:fldChar w:fldCharType="separate"/>
            </w:r>
            <w:r w:rsidR="002B6200">
              <w:rPr>
                <w:lang w:val="uk-UA"/>
              </w:rPr>
              <w:t>Комп'ютерні науки</w:t>
            </w:r>
            <w:r>
              <w:fldChar w:fldCharType="end"/>
            </w:r>
            <w:bookmarkEnd w:id="5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Стаж роботи</w:t>
            </w:r>
          </w:p>
        </w:tc>
        <w:tc>
          <w:tcPr>
            <w:tcW w:w="4840" w:type="dxa"/>
          </w:tcPr>
          <w:p w:rsidR="00410E1F" w:rsidRPr="0096443A" w:rsidRDefault="0096443A" w:rsidP="002B6200">
            <w:pPr>
              <w:rPr>
                <w:lang w:val="uk-UA"/>
              </w:rPr>
            </w:pPr>
            <w:r>
              <w:fldChar w:fldCharType="begin">
                <w:ffData>
                  <w:name w:val="ТекстовоеПоле6"/>
                  <w:enabled/>
                  <w:calcOnExit w:val="0"/>
                  <w:textInput>
                    <w:type w:val="number"/>
                    <w:maxLength w:val="4"/>
                    <w:format w:val="00.0"/>
                  </w:textInput>
                </w:ffData>
              </w:fldChar>
            </w:r>
            <w:bookmarkStart w:id="6" w:name="ТекстовоеПоле6"/>
            <w:r>
              <w:instrText xml:space="preserve"> FORMTEXT </w:instrText>
            </w:r>
            <w:r>
              <w:fldChar w:fldCharType="separate"/>
            </w:r>
            <w:r w:rsidR="002B6200">
              <w:t>01.5</w:t>
            </w:r>
            <w:r>
              <w:fldChar w:fldCharType="end"/>
            </w:r>
            <w:bookmarkEnd w:id="6"/>
          </w:p>
        </w:tc>
      </w:tr>
      <w:tr w:rsidR="00410E1F" w:rsidTr="00AD35A6">
        <w:tc>
          <w:tcPr>
            <w:tcW w:w="4839" w:type="dxa"/>
          </w:tcPr>
          <w:p w:rsidR="00410E1F" w:rsidRPr="00410E1F" w:rsidRDefault="00410E1F" w:rsidP="00CE4408">
            <w:pPr>
              <w:rPr>
                <w:lang w:val="uk-UA"/>
              </w:rPr>
            </w:pPr>
            <w:r>
              <w:rPr>
                <w:lang w:val="uk-UA"/>
              </w:rPr>
              <w:t>Водійські права категорії</w:t>
            </w:r>
          </w:p>
        </w:tc>
        <w:tc>
          <w:tcPr>
            <w:tcW w:w="4840" w:type="dxa"/>
          </w:tcPr>
          <w:p w:rsidR="00410E1F" w:rsidRPr="0096443A" w:rsidRDefault="0096443A" w:rsidP="00CE4408">
            <w:r>
              <w:rPr>
                <w:lang w:val="uk-UA"/>
              </w:rPr>
              <w:t>А</w:t>
            </w:r>
            <w:r>
              <w:rPr>
                <w:lang w:val="uk-UA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Флажок1"/>
            <w:r>
              <w:rPr>
                <w:lang w:val="uk-UA"/>
              </w:rPr>
              <w:instrText xml:space="preserve"> FORMCHECKBOX </w:instrText>
            </w:r>
            <w:r w:rsidR="002B6200">
              <w:rPr>
                <w:lang w:val="uk-UA"/>
              </w:rPr>
            </w:r>
            <w:r w:rsidR="002B6200">
              <w:rPr>
                <w:lang w:val="uk-UA"/>
              </w:rPr>
              <w:fldChar w:fldCharType="separate"/>
            </w:r>
            <w:r>
              <w:rPr>
                <w:lang w:val="uk-UA"/>
              </w:rPr>
              <w:fldChar w:fldCharType="end"/>
            </w:r>
            <w:bookmarkEnd w:id="7"/>
            <w:r>
              <w:rPr>
                <w:lang w:val="uk-UA"/>
              </w:rPr>
              <w:t xml:space="preserve"> , </w:t>
            </w:r>
            <w:r>
              <w:t>B</w:t>
            </w: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Флажок2"/>
            <w:r>
              <w:instrText xml:space="preserve"> FORMCHECKBOX </w:instrText>
            </w:r>
            <w:r w:rsidR="002B6200">
              <w:fldChar w:fldCharType="separate"/>
            </w:r>
            <w:r>
              <w:fldChar w:fldCharType="end"/>
            </w:r>
            <w:bookmarkEnd w:id="8"/>
            <w:r>
              <w:rPr>
                <w:lang w:val="uk-UA"/>
              </w:rPr>
              <w:t xml:space="preserve">, </w:t>
            </w:r>
            <w:r>
              <w:t>C</w:t>
            </w:r>
            <w:bookmarkStart w:id="9" w:name="_GoBack"/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Флажок3"/>
            <w:r>
              <w:instrText xml:space="preserve"> FORMCHECKBOX </w:instrText>
            </w:r>
            <w:r w:rsidR="002B6200">
              <w:fldChar w:fldCharType="separate"/>
            </w:r>
            <w:r>
              <w:fldChar w:fldCharType="end"/>
            </w:r>
            <w:bookmarkEnd w:id="10"/>
            <w:bookmarkEnd w:id="9"/>
            <w:r>
              <w:t>, D</w:t>
            </w: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Флажок4"/>
            <w:r>
              <w:instrText xml:space="preserve"> FORMCHECKBOX </w:instrText>
            </w:r>
            <w:r w:rsidR="002B6200">
              <w:fldChar w:fldCharType="separate"/>
            </w:r>
            <w:r>
              <w:fldChar w:fldCharType="end"/>
            </w:r>
            <w:bookmarkEnd w:id="11"/>
            <w:r>
              <w:t>, E</w:t>
            </w: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Флажок5"/>
            <w:r>
              <w:instrText xml:space="preserve"> FORMCHECKBOX </w:instrText>
            </w:r>
            <w:r w:rsidR="002B6200">
              <w:fldChar w:fldCharType="separate"/>
            </w:r>
            <w:r>
              <w:fldChar w:fldCharType="end"/>
            </w:r>
            <w:bookmarkEnd w:id="12"/>
          </w:p>
        </w:tc>
      </w:tr>
    </w:tbl>
    <w:p w:rsidR="00B5533B" w:rsidRDefault="00127895" w:rsidP="00CE4408">
      <w:pPr>
        <w:rPr>
          <w:b/>
          <w:lang w:val="ru-RU"/>
        </w:rPr>
        <w:sectPr w:rsidR="00B5533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  <w:r>
        <w:br/>
      </w:r>
    </w:p>
    <w:p w:rsidR="00410E1F" w:rsidRDefault="00127895" w:rsidP="00CE4408">
      <w:r w:rsidRPr="007F7253">
        <w:rPr>
          <w:b/>
          <w:lang w:val="ru-RU"/>
        </w:rPr>
        <w:lastRenderedPageBreak/>
        <w:t>Автобиография</w:t>
      </w:r>
    </w:p>
    <w:p w:rsidR="00C471A0" w:rsidRDefault="00C471A0" w:rsidP="00CE4408"/>
    <w:sectPr w:rsidR="00C471A0">
      <w:pgSz w:w="12240" w:h="15840"/>
      <w:pgMar w:top="1134" w:right="850" w:bottom="1134" w:left="1701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documentProtection w:edit="forms" w:enforcement="1" w:cryptProviderType="rsaAES" w:cryptAlgorithmClass="hash" w:cryptAlgorithmType="typeAny" w:cryptAlgorithmSid="14" w:cryptSpinCount="100000" w:hash="65dZKK7SPq8uDCQCOh1hNs+BYPSJB5sFBDUP+vx6XxokyDGj2IJbJHeNLUDr70DOjUQw+5nvdxW896d1KH/K9g==" w:salt="Epv6SnellZLw0SCxR/0RZ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BE"/>
    <w:rsid w:val="0004377D"/>
    <w:rsid w:val="0004574C"/>
    <w:rsid w:val="000A594C"/>
    <w:rsid w:val="000D24E5"/>
    <w:rsid w:val="00104DCB"/>
    <w:rsid w:val="00127895"/>
    <w:rsid w:val="002B6200"/>
    <w:rsid w:val="003A36FC"/>
    <w:rsid w:val="00410E1F"/>
    <w:rsid w:val="00540C40"/>
    <w:rsid w:val="005652BE"/>
    <w:rsid w:val="006B1F36"/>
    <w:rsid w:val="00713E20"/>
    <w:rsid w:val="00734445"/>
    <w:rsid w:val="007D7DBF"/>
    <w:rsid w:val="008460DC"/>
    <w:rsid w:val="0096443A"/>
    <w:rsid w:val="00A4792F"/>
    <w:rsid w:val="00AB7A1F"/>
    <w:rsid w:val="00AD35A6"/>
    <w:rsid w:val="00B36E3E"/>
    <w:rsid w:val="00B5533B"/>
    <w:rsid w:val="00C0335B"/>
    <w:rsid w:val="00C471A0"/>
    <w:rsid w:val="00CD58DF"/>
    <w:rsid w:val="00CE4408"/>
    <w:rsid w:val="00E16CB9"/>
    <w:rsid w:val="00E86337"/>
    <w:rsid w:val="00E979C6"/>
    <w:rsid w:val="00F83897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F45E"/>
  <w15:chartTrackingRefBased/>
  <w15:docId w15:val="{BCF56200-9353-4550-809C-EA8A532A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CE4408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B7A1F"/>
    <w:rPr>
      <w:color w:val="808080"/>
    </w:rPr>
  </w:style>
  <w:style w:type="table" w:styleId="2">
    <w:name w:val="Plain Table 2"/>
    <w:basedOn w:val="a1"/>
    <w:uiPriority w:val="42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104D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85;&#1110;&#1074;&#1077;&#1088;&#1089;&#1080;&#1090;&#1077;&#1090;\&#1040;&#1083;&#1075;&#1086;&#1088;&#1080;&#1090;&#1084;&#1110;&#1079;&#1072;&#1094;&#1110;&#1103;%20&#1090;&#1072;%20&#1087;&#1088;&#1086;&#1075;&#1088;&#1072;&#1084;&#1091;&#1074;&#1072;&#1085;&#1085;&#1103;\&#1051;&#1072;&#1073;&#1086;&#1088;&#1072;&#1090;&#1086;&#1088;&#1085;&#1110;%20&#1088;&#1086;&#1073;&#1086;&#1090;&#1080;\&#1051;&#1072;&#1073;&#1086;&#1088;&#1072;&#1090;&#1086;&#1088;&#1085;&#1072;%20&#1088;&#1086;&#1073;&#1086;&#1090;&#1072;%20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73EBB-AC72-4FCB-A3AD-1D01076D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робота 2</Template>
  <TotalTime>4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2019-09-23T19:13:00Z</dcterms:created>
  <dcterms:modified xsi:type="dcterms:W3CDTF">2019-09-23T19:17:00Z</dcterms:modified>
</cp:coreProperties>
</file>