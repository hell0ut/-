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C4" w:rsidRDefault="00FF67C4" w:rsidP="00CE4408"/>
    <w:p w:rsidR="00C471A0" w:rsidRPr="000A594C" w:rsidRDefault="000A594C" w:rsidP="00CE4408">
      <w:pPr>
        <w:rPr>
          <w:lang w:val="ru-RU"/>
        </w:rPr>
      </w:pPr>
      <w:r>
        <w:rPr>
          <w:lang w:val="ru-RU"/>
        </w:rPr>
        <w:t>Витрати за 2015 р.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272"/>
        <w:gridCol w:w="1155"/>
        <w:gridCol w:w="1469"/>
        <w:gridCol w:w="1155"/>
        <w:gridCol w:w="1155"/>
        <w:gridCol w:w="3473"/>
      </w:tblGrid>
      <w:tr w:rsidR="00C471A0" w:rsidTr="0010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Merge w:val="restart"/>
          </w:tcPr>
          <w:p w:rsidR="00C471A0" w:rsidRDefault="00C471A0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C471A0" w:rsidRPr="00C471A0" w:rsidRDefault="00C471A0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6322" w:type="dxa"/>
            <w:gridSpan w:val="4"/>
          </w:tcPr>
          <w:p w:rsidR="00C471A0" w:rsidRPr="00C471A0" w:rsidRDefault="00C471A0" w:rsidP="00CE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88" w:type="dxa"/>
            <w:vMerge w:val="restart"/>
          </w:tcPr>
          <w:p w:rsidR="00C471A0" w:rsidRPr="00C471A0" w:rsidRDefault="00C471A0" w:rsidP="00CE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Merge/>
          </w:tcPr>
          <w:p w:rsidR="00C471A0" w:rsidRDefault="00C471A0" w:rsidP="00CE4408"/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1-й квартал</w:t>
            </w:r>
          </w:p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582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88" w:type="dxa"/>
            <w:vMerge/>
          </w:tcPr>
          <w:p w:rsid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12562,56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12405,12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14505,22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1385</w:t>
            </w:r>
            <w:r w:rsidRPr="00817A0D">
              <w:t>5,12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5258B8">
              <w:rPr>
                <w:noProof/>
              </w:rPr>
              <w:t>53429</w:t>
            </w:r>
            <w:r>
              <w:fldChar w:fldCharType="end"/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4560,50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5241,20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5100,50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4800,00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="005258B8">
              <w:fldChar w:fldCharType="separate"/>
            </w:r>
            <w:r w:rsidR="005258B8">
              <w:rPr>
                <w:noProof/>
              </w:rPr>
              <w:t>19,821.00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5258B8"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1620,00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5258B8">
              <w:rPr>
                <w:noProof/>
              </w:rPr>
              <w:t>5988</w:t>
            </w:r>
            <w:r>
              <w:fldChar w:fldCharType="end"/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18684</w:t>
            </w:r>
            <w:r>
              <w:fldChar w:fldCharType="end"/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=SUM(ABOVE) </w:instrText>
            </w:r>
            <w:r w:rsidR="005258B8">
              <w:fldChar w:fldCharType="separate"/>
            </w:r>
            <w:r w:rsidR="005258B8">
              <w:rPr>
                <w:noProof/>
              </w:rPr>
              <w:t>19134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19134</w:t>
            </w:r>
            <w:r>
              <w:fldChar w:fldCharType="end"/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21133</w:t>
            </w:r>
            <w:r>
              <w:fldChar w:fldCharType="end"/>
            </w:r>
          </w:p>
        </w:tc>
        <w:tc>
          <w:tcPr>
            <w:tcW w:w="1582" w:type="dxa"/>
          </w:tcPr>
          <w:p w:rsidR="008460DC" w:rsidRPr="00AB7A1F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20287</w:t>
            </w:r>
            <w:r>
              <w:fldChar w:fldCharType="end"/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=SUM(ABOVE) </w:instrText>
            </w:r>
            <w:r w:rsidR="005258B8">
              <w:fldChar w:fldCharType="separate"/>
            </w:r>
            <w:r w:rsidR="005258B8">
              <w:rPr>
                <w:noProof/>
              </w:rPr>
              <w:t>79238.001.9821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79238.001.9821</w:t>
            </w:r>
            <w:r>
              <w:fldChar w:fldCharType="end"/>
            </w: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6022,00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6500,00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7200,00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7400,00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5258B8">
              <w:rPr>
                <w:noProof/>
              </w:rPr>
              <w:t>27122</w:t>
            </w:r>
            <w:r>
              <w:fldChar w:fldCharType="end"/>
            </w:r>
          </w:p>
        </w:tc>
      </w:tr>
    </w:tbl>
    <w:p w:rsidR="000A594C" w:rsidRDefault="000A594C" w:rsidP="00CE4408">
      <w:pPr>
        <w:rPr>
          <w:lang w:val="ru-RU"/>
        </w:rPr>
      </w:pPr>
    </w:p>
    <w:p w:rsidR="00C471A0" w:rsidRDefault="000A594C" w:rsidP="00CE4408">
      <w:r>
        <w:rPr>
          <w:lang w:val="ru-RU"/>
        </w:rPr>
        <w:t>Витрати за 2015 р.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0"/>
        <w:gridCol w:w="221"/>
        <w:gridCol w:w="1115"/>
        <w:gridCol w:w="1415"/>
        <w:gridCol w:w="1115"/>
        <w:gridCol w:w="1115"/>
        <w:gridCol w:w="3573"/>
      </w:tblGrid>
      <w:tr w:rsidR="00F83897" w:rsidTr="00713E20">
        <w:trPr>
          <w:trHeight w:val="334"/>
          <w:tblHeader/>
        </w:trPr>
        <w:tc>
          <w:tcPr>
            <w:tcW w:w="1470" w:type="dxa"/>
            <w:vMerge w:val="restart"/>
            <w:tcBorders>
              <w:bottom w:val="nil"/>
            </w:tcBorders>
            <w:shd w:val="clear" w:color="auto" w:fill="2E74B5" w:themeFill="accent1" w:themeFillShade="BF"/>
          </w:tcPr>
          <w:p w:rsidR="00F83897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1764" w:type="dxa"/>
            <w:shd w:val="clear" w:color="auto" w:fill="2E74B5" w:themeFill="accent1" w:themeFillShade="BF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5381" w:type="dxa"/>
            <w:gridSpan w:val="4"/>
            <w:shd w:val="clear" w:color="auto" w:fill="2E74B5" w:themeFill="accent1" w:themeFillShade="BF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69" w:type="dxa"/>
            <w:vMerge w:val="restart"/>
            <w:shd w:val="clear" w:color="auto" w:fill="2E74B5" w:themeFill="accent1" w:themeFillShade="BF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F83897" w:rsidTr="00713E20">
        <w:trPr>
          <w:trHeight w:val="678"/>
          <w:tblHeader/>
        </w:trPr>
        <w:tc>
          <w:tcPr>
            <w:tcW w:w="1470" w:type="dxa"/>
            <w:vMerge/>
            <w:tcBorders>
              <w:bottom w:val="nil"/>
            </w:tcBorders>
            <w:shd w:val="clear" w:color="auto" w:fill="2E74B5" w:themeFill="accent1" w:themeFillShade="BF"/>
          </w:tcPr>
          <w:p w:rsidR="00F83897" w:rsidRDefault="00F83897" w:rsidP="00CE4408"/>
        </w:tc>
        <w:tc>
          <w:tcPr>
            <w:tcW w:w="1764" w:type="dxa"/>
            <w:shd w:val="clear" w:color="auto" w:fill="9CC2E5" w:themeFill="accent1" w:themeFillTint="99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1-й квартал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346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69" w:type="dxa"/>
            <w:vMerge/>
          </w:tcPr>
          <w:p w:rsidR="00F83897" w:rsidRDefault="00F83897" w:rsidP="00CE4408"/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1620,00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5258B8">
              <w:rPr>
                <w:noProof/>
              </w:rPr>
              <w:t>5988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6" w:type="dxa"/>
          </w:tcPr>
          <w:p w:rsidR="00F83897" w:rsidRPr="00817A0D" w:rsidRDefault="00F83897" w:rsidP="00CE4408"/>
        </w:tc>
        <w:tc>
          <w:tcPr>
            <w:tcW w:w="1069" w:type="dxa"/>
          </w:tcPr>
          <w:p w:rsidR="00F83897" w:rsidRPr="00817A0D" w:rsidRDefault="00F83897" w:rsidP="00CE4408"/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4560,50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5241,20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5100,50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4800,00</w:t>
            </w:r>
          </w:p>
        </w:tc>
        <w:tc>
          <w:tcPr>
            <w:tcW w:w="1069" w:type="dxa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="005258B8">
              <w:fldChar w:fldCharType="separate"/>
            </w:r>
            <w:r w:rsidR="005258B8">
              <w:rPr>
                <w:noProof/>
              </w:rPr>
              <w:t>19,821.00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5258B8"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6022,00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6500,00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7200,00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7400,00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5258B8">
              <w:rPr>
                <w:noProof/>
              </w:rPr>
              <w:t>27122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  <w:tcBorders>
              <w:top w:val="nil"/>
            </w:tcBorders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12562,56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12405,12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14505,22</w:t>
            </w:r>
          </w:p>
        </w:tc>
        <w:tc>
          <w:tcPr>
            <w:tcW w:w="1346" w:type="dxa"/>
          </w:tcPr>
          <w:p w:rsidR="00F83897" w:rsidRPr="00817A0D" w:rsidRDefault="00F83897" w:rsidP="00CE4408">
            <w:r>
              <w:t>1385</w:t>
            </w:r>
            <w:r w:rsidRPr="00817A0D">
              <w:t>5,12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5258B8">
              <w:rPr>
                <w:noProof/>
              </w:rPr>
              <w:t>53429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764" w:type="dxa"/>
          </w:tcPr>
          <w:p w:rsidR="00F83897" w:rsidRDefault="00F83897" w:rsidP="00CE4408"/>
        </w:tc>
        <w:tc>
          <w:tcPr>
            <w:tcW w:w="1345" w:type="dxa"/>
            <w:vAlign w:val="bottom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23250</w:t>
            </w:r>
            <w:r>
              <w:fldChar w:fldCharType="end"/>
            </w:r>
          </w:p>
        </w:tc>
        <w:tc>
          <w:tcPr>
            <w:tcW w:w="1345" w:type="dxa"/>
            <w:vAlign w:val="bottom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258B8">
              <w:fldChar w:fldCharType="separate"/>
            </w:r>
            <w:r w:rsidR="005258B8">
              <w:rPr>
                <w:noProof/>
              </w:rPr>
              <w:t>24178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24178</w:t>
            </w:r>
            <w:r>
              <w:fldChar w:fldCharType="end"/>
            </w:r>
          </w:p>
        </w:tc>
        <w:tc>
          <w:tcPr>
            <w:tcW w:w="1345" w:type="dxa"/>
            <w:vAlign w:val="bottom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26877</w:t>
            </w:r>
            <w:r>
              <w:fldChar w:fldCharType="end"/>
            </w:r>
          </w:p>
        </w:tc>
        <w:tc>
          <w:tcPr>
            <w:tcW w:w="1346" w:type="dxa"/>
            <w:vAlign w:val="bottom"/>
          </w:tcPr>
          <w:p w:rsidR="00F83897" w:rsidRPr="00AB7A1F" w:rsidRDefault="00F83897" w:rsidP="00CE4408">
            <w:pPr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26067</w:t>
            </w:r>
            <w:r>
              <w:fldChar w:fldCharType="end"/>
            </w:r>
          </w:p>
        </w:tc>
        <w:tc>
          <w:tcPr>
            <w:tcW w:w="1069" w:type="dxa"/>
            <w:vAlign w:val="bottom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258B8">
              <w:fldChar w:fldCharType="separate"/>
            </w:r>
            <w:r w:rsidR="005258B8">
              <w:rPr>
                <w:noProof/>
              </w:rPr>
              <w:t>100372.001.9821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100372.001.9821</w:t>
            </w:r>
            <w:r>
              <w:fldChar w:fldCharType="end"/>
            </w:r>
          </w:p>
        </w:tc>
      </w:tr>
    </w:tbl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C471A0" w:rsidRDefault="000A594C" w:rsidP="00CE4408">
      <w:r>
        <w:rPr>
          <w:lang w:val="ru-RU"/>
        </w:rPr>
        <w:t>Витрати за 2015 р.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55"/>
        <w:gridCol w:w="1616"/>
        <w:gridCol w:w="1328"/>
        <w:gridCol w:w="1329"/>
        <w:gridCol w:w="3856"/>
      </w:tblGrid>
      <w:tr w:rsidR="00E16CB9" w:rsidTr="00713E20">
        <w:trPr>
          <w:trHeight w:val="334"/>
          <w:tblHeader/>
        </w:trPr>
        <w:tc>
          <w:tcPr>
            <w:tcW w:w="2022" w:type="dxa"/>
            <w:vMerge w:val="restart"/>
            <w:tcBorders>
              <w:bottom w:val="nil"/>
            </w:tcBorders>
            <w:shd w:val="clear" w:color="auto" w:fill="2E74B5" w:themeFill="accent1" w:themeFillShade="BF"/>
          </w:tcPr>
          <w:p w:rsidR="00E16CB9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4742" w:type="dxa"/>
            <w:gridSpan w:val="3"/>
            <w:shd w:val="clear" w:color="auto" w:fill="2E74B5" w:themeFill="accent1" w:themeFillShade="BF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88" w:type="dxa"/>
            <w:vMerge w:val="restart"/>
            <w:shd w:val="clear" w:color="auto" w:fill="2E74B5" w:themeFill="accent1" w:themeFillShade="BF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E16CB9" w:rsidTr="00713E20">
        <w:trPr>
          <w:trHeight w:val="678"/>
          <w:tblHeader/>
        </w:trPr>
        <w:tc>
          <w:tcPr>
            <w:tcW w:w="2022" w:type="dxa"/>
            <w:vMerge/>
            <w:tcBorders>
              <w:bottom w:val="nil"/>
            </w:tcBorders>
            <w:shd w:val="clear" w:color="auto" w:fill="2E74B5" w:themeFill="accent1" w:themeFillShade="BF"/>
          </w:tcPr>
          <w:p w:rsidR="00E16CB9" w:rsidRDefault="00E16CB9" w:rsidP="00CE4408"/>
        </w:tc>
        <w:tc>
          <w:tcPr>
            <w:tcW w:w="1580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580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88" w:type="dxa"/>
            <w:vMerge/>
          </w:tcPr>
          <w:p w:rsidR="00E16CB9" w:rsidRDefault="00E16CB9" w:rsidP="00CE4408"/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1456,00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1620,00</w:t>
            </w:r>
          </w:p>
        </w:tc>
        <w:tc>
          <w:tcPr>
            <w:tcW w:w="1088" w:type="dxa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5258B8">
              <w:rPr>
                <w:noProof/>
              </w:rPr>
              <w:t>4532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6500,00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7200,00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7400,00</w:t>
            </w:r>
          </w:p>
        </w:tc>
        <w:tc>
          <w:tcPr>
            <w:tcW w:w="1088" w:type="dxa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5258B8">
              <w:rPr>
                <w:noProof/>
              </w:rPr>
              <w:t>21100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5241,20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5100,50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4800,00</w:t>
            </w:r>
          </w:p>
        </w:tc>
        <w:tc>
          <w:tcPr>
            <w:tcW w:w="1088" w:type="dxa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="005258B8">
              <w:fldChar w:fldCharType="separate"/>
            </w:r>
            <w:r w:rsidR="005258B8">
              <w:rPr>
                <w:noProof/>
              </w:rPr>
              <w:t>15,211.00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5258B8">
              <w:rPr>
                <w:noProof/>
              </w:rPr>
              <w:t>15211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80" w:type="dxa"/>
            <w:vAlign w:val="bottom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258B8">
              <w:fldChar w:fldCharType="separate"/>
            </w:r>
            <w:r w:rsidR="005258B8">
              <w:rPr>
                <w:noProof/>
              </w:rPr>
              <w:t>13217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13217</w:t>
            </w:r>
            <w:r>
              <w:fldChar w:fldCharType="end"/>
            </w:r>
            <w:r w:rsidRPr="00817A0D">
              <w:t xml:space="preserve"> </w:t>
            </w:r>
          </w:p>
        </w:tc>
        <w:tc>
          <w:tcPr>
            <w:tcW w:w="1580" w:type="dxa"/>
            <w:vAlign w:val="bottom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13806</w:t>
            </w:r>
            <w:r>
              <w:fldChar w:fldCharType="end"/>
            </w:r>
          </w:p>
        </w:tc>
        <w:tc>
          <w:tcPr>
            <w:tcW w:w="1582" w:type="dxa"/>
            <w:vAlign w:val="bottom"/>
          </w:tcPr>
          <w:p w:rsidR="008460DC" w:rsidRPr="00AB7A1F" w:rsidRDefault="008460DC" w:rsidP="00CE4408">
            <w:pPr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13820</w:t>
            </w:r>
            <w:r>
              <w:fldChar w:fldCharType="end"/>
            </w:r>
          </w:p>
        </w:tc>
        <w:tc>
          <w:tcPr>
            <w:tcW w:w="1088" w:type="dxa"/>
            <w:vAlign w:val="bottom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258B8">
              <w:fldChar w:fldCharType="separate"/>
            </w:r>
            <w:r w:rsidR="005258B8">
              <w:rPr>
                <w:noProof/>
              </w:rPr>
              <w:t>40843.001.5211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258B8">
              <w:rPr>
                <w:noProof/>
              </w:rPr>
              <w:t>40843.001.5211</w:t>
            </w:r>
            <w:r>
              <w:fldChar w:fldCharType="end"/>
            </w:r>
          </w:p>
        </w:tc>
      </w:tr>
    </w:tbl>
    <w:p w:rsidR="00C471A0" w:rsidRDefault="00C471A0" w:rsidP="00CE4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10E1F" w:rsidTr="00AD35A6">
        <w:tc>
          <w:tcPr>
            <w:tcW w:w="4839" w:type="dxa"/>
          </w:tcPr>
          <w:p w:rsidR="00410E1F" w:rsidRPr="00410E1F" w:rsidRDefault="00A4792F" w:rsidP="00CE4408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4840" w:type="dxa"/>
          </w:tcPr>
          <w:p w:rsidR="00410E1F" w:rsidRPr="00CE4408" w:rsidRDefault="00C0335B" w:rsidP="005258B8">
            <w:pPr>
              <w:rPr>
                <w:lang w:val="uk-UA"/>
              </w:rPr>
            </w:pPr>
            <w:r>
              <w:rPr>
                <w:lang w:val="uk-UA"/>
              </w:rPr>
              <w:fldChar w:fldCharType="begin">
                <w:ffData>
                  <w:name w:val="ТекстовоеПоле1"/>
                  <w:enabled/>
                  <w:calcOnExit/>
                  <w:textInput>
                    <w:maxLength w:val="30"/>
                    <w:format w:val="FIRST CAPITAL"/>
                  </w:textInput>
                </w:ffData>
              </w:fldChar>
            </w:r>
            <w:bookmarkStart w:id="0" w:name="ТекстовоеПоле1"/>
            <w:r>
              <w:rPr>
                <w:lang w:val="uk-UA"/>
              </w:rPr>
              <w:instrText xml:space="preserve"> FORMTEXT </w:instrText>
            </w:r>
            <w:r>
              <w:rPr>
                <w:lang w:val="uk-UA"/>
              </w:rPr>
            </w:r>
            <w:r>
              <w:rPr>
                <w:lang w:val="uk-UA"/>
              </w:rPr>
              <w:fldChar w:fldCharType="separate"/>
            </w:r>
            <w:r w:rsidR="005258B8">
              <w:rPr>
                <w:noProof/>
                <w:lang w:val="uk-UA"/>
              </w:rPr>
              <w:t>Зінькович</w:t>
            </w:r>
            <w:r>
              <w:rPr>
                <w:lang w:val="uk-UA"/>
              </w:rPr>
              <w:fldChar w:fldCharType="end"/>
            </w:r>
            <w:bookmarkEnd w:id="0"/>
          </w:p>
        </w:tc>
      </w:tr>
      <w:tr w:rsidR="00410E1F" w:rsidTr="00AD35A6">
        <w:tc>
          <w:tcPr>
            <w:tcW w:w="4839" w:type="dxa"/>
          </w:tcPr>
          <w:p w:rsidR="00410E1F" w:rsidRPr="00410E1F" w:rsidRDefault="00A4792F" w:rsidP="00CE4408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4840" w:type="dxa"/>
          </w:tcPr>
          <w:p w:rsidR="00410E1F" w:rsidRDefault="00C0335B" w:rsidP="005258B8">
            <w: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bookmarkStart w:id="1" w:name="ТекстовоеПоле2"/>
            <w:r>
              <w:instrText xml:space="preserve"> FORMTEXT </w:instrText>
            </w:r>
            <w:r>
              <w:fldChar w:fldCharType="separate"/>
            </w:r>
            <w:r w:rsidR="005258B8">
              <w:rPr>
                <w:noProof/>
                <w:lang w:val="uk-UA"/>
              </w:rPr>
              <w:t>Марія</w:t>
            </w:r>
            <w:r>
              <w:fldChar w:fldCharType="end"/>
            </w:r>
            <w:bookmarkEnd w:id="1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4840" w:type="dxa"/>
          </w:tcPr>
          <w:p w:rsidR="00410E1F" w:rsidRDefault="00C0335B" w:rsidP="005258B8">
            <w:r>
              <w:fldChar w:fldCharType="begin">
                <w:ffData>
                  <w:name w:val="ТекстовоеПоле3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bookmarkStart w:id="2" w:name="ТекстовоеПоле3"/>
            <w:r>
              <w:instrText xml:space="preserve"> FORMTEXT </w:instrText>
            </w:r>
            <w:r>
              <w:fldChar w:fldCharType="separate"/>
            </w:r>
            <w:r w:rsidR="005258B8">
              <w:rPr>
                <w:lang w:val="uk-UA"/>
              </w:rPr>
              <w:t>Григорівна</w:t>
            </w:r>
            <w:r>
              <w:fldChar w:fldCharType="end"/>
            </w:r>
            <w:bookmarkEnd w:id="2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Дата народження</w:t>
            </w:r>
          </w:p>
        </w:tc>
        <w:tc>
          <w:tcPr>
            <w:tcW w:w="4840" w:type="dxa"/>
          </w:tcPr>
          <w:p w:rsidR="00410E1F" w:rsidRPr="00C0335B" w:rsidRDefault="00E86337" w:rsidP="005258B8">
            <w:pPr>
              <w:rPr>
                <w:lang w:val="uk-UA"/>
              </w:rPr>
            </w:pPr>
            <w:r>
              <w:rPr>
                <w:lang w:val="uk-UA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type w:val="date"/>
                    <w:default w:val="23.09.2019"/>
                    <w:maxLength w:val="12"/>
                    <w:format w:val="dd.MM.yyyy"/>
                  </w:textInput>
                </w:ffData>
              </w:fldChar>
            </w:r>
            <w:bookmarkStart w:id="3" w:name="ТекстовоеПоле4"/>
            <w:r>
              <w:rPr>
                <w:lang w:val="uk-UA"/>
              </w:rPr>
              <w:instrText xml:space="preserve"> FORMTEXT </w:instrText>
            </w:r>
            <w:r>
              <w:rPr>
                <w:lang w:val="uk-UA"/>
              </w:rPr>
            </w:r>
            <w:r>
              <w:rPr>
                <w:lang w:val="uk-UA"/>
              </w:rPr>
              <w:fldChar w:fldCharType="separate"/>
            </w:r>
            <w:r w:rsidR="005258B8">
              <w:rPr>
                <w:lang w:val="uk-UA"/>
              </w:rPr>
              <w:t>08.10.2001</w:t>
            </w:r>
            <w:r>
              <w:rPr>
                <w:lang w:val="uk-UA"/>
              </w:rPr>
              <w:fldChar w:fldCharType="end"/>
            </w:r>
            <w:bookmarkEnd w:id="3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Освіта</w:t>
            </w:r>
          </w:p>
        </w:tc>
        <w:tc>
          <w:tcPr>
            <w:tcW w:w="4840" w:type="dxa"/>
          </w:tcPr>
          <w:p w:rsidR="00410E1F" w:rsidRPr="00E86337" w:rsidRDefault="00E86337" w:rsidP="00CE4408">
            <w:pPr>
              <w:rPr>
                <w:lang w:val="uk-UA"/>
              </w:rPr>
            </w:pPr>
            <w:r>
              <w:fldChar w:fldCharType="begin">
                <w:ffData>
                  <w:name w:val="ПолеСоСписком1"/>
                  <w:enabled/>
                  <w:calcOnExit w:val="0"/>
                  <w:ddList>
                    <w:result w:val="3"/>
                    <w:listEntry w:val="середня"/>
                    <w:listEntry w:val="середня спеціальна"/>
                    <w:listEntry w:val="незакінчена середня"/>
                    <w:listEntry w:val="незакінчена вища"/>
                    <w:listEntry w:val="вища"/>
                  </w:ddList>
                </w:ffData>
              </w:fldChar>
            </w:r>
            <w:bookmarkStart w:id="4" w:name="ПолеСоСписком1"/>
            <w:r>
              <w:instrText xml:space="preserve"> FORMDROPDOWN </w:instrText>
            </w:r>
            <w:r w:rsidR="005258B8">
              <w:fldChar w:fldCharType="separate"/>
            </w:r>
            <w:r>
              <w:fldChar w:fldCharType="end"/>
            </w:r>
            <w:bookmarkEnd w:id="4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Спеціальність</w:t>
            </w:r>
          </w:p>
        </w:tc>
        <w:tc>
          <w:tcPr>
            <w:tcW w:w="4840" w:type="dxa"/>
          </w:tcPr>
          <w:p w:rsidR="00410E1F" w:rsidRDefault="00E86337" w:rsidP="005258B8">
            <w:r>
              <w:fldChar w:fldCharType="begin">
                <w:ffData>
                  <w:name w:val="ТекстовоеПоле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5" w:name="ТекстовоеПоле5"/>
            <w:r>
              <w:instrText xml:space="preserve"> FORMTEXT </w:instrText>
            </w:r>
            <w:r>
              <w:fldChar w:fldCharType="separate"/>
            </w:r>
            <w:r w:rsidR="005258B8">
              <w:rPr>
                <w:noProof/>
                <w:lang w:val="uk-UA"/>
              </w:rPr>
              <w:t>Системний аналіз</w:t>
            </w:r>
            <w:r>
              <w:fldChar w:fldCharType="end"/>
            </w:r>
            <w:bookmarkEnd w:id="5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Стаж роботи</w:t>
            </w:r>
          </w:p>
        </w:tc>
        <w:tc>
          <w:tcPr>
            <w:tcW w:w="4840" w:type="dxa"/>
          </w:tcPr>
          <w:p w:rsidR="00410E1F" w:rsidRPr="0096443A" w:rsidRDefault="0096443A" w:rsidP="005258B8">
            <w:pPr>
              <w:rPr>
                <w:lang w:val="uk-UA"/>
              </w:rPr>
            </w:pPr>
            <w:r>
              <w:fldChar w:fldCharType="begin">
                <w:ffData>
                  <w:name w:val="ТекстовоеПоле6"/>
                  <w:enabled/>
                  <w:calcOnExit w:val="0"/>
                  <w:textInput>
                    <w:type w:val="number"/>
                    <w:maxLength w:val="4"/>
                    <w:format w:val="00.0"/>
                  </w:textInput>
                </w:ffData>
              </w:fldChar>
            </w:r>
            <w:bookmarkStart w:id="6" w:name="ТекстовоеПоле6"/>
            <w:r>
              <w:instrText xml:space="preserve"> FORMTEXT </w:instrText>
            </w:r>
            <w:r>
              <w:fldChar w:fldCharType="separate"/>
            </w:r>
            <w:r w:rsidR="005258B8">
              <w:t>01.0</w:t>
            </w:r>
            <w:r>
              <w:fldChar w:fldCharType="end"/>
            </w:r>
            <w:bookmarkEnd w:id="6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Водійські права категорії</w:t>
            </w:r>
          </w:p>
        </w:tc>
        <w:tc>
          <w:tcPr>
            <w:tcW w:w="4840" w:type="dxa"/>
          </w:tcPr>
          <w:p w:rsidR="00410E1F" w:rsidRPr="0096443A" w:rsidRDefault="0096443A" w:rsidP="00CE4408">
            <w:r>
              <w:rPr>
                <w:lang w:val="uk-UA"/>
              </w:rPr>
              <w:t>А</w:t>
            </w:r>
            <w:bookmarkStart w:id="7" w:name="_GoBack"/>
            <w:r>
              <w:rPr>
                <w:lang w:val="uk-UA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Флажок1"/>
            <w:r>
              <w:rPr>
                <w:lang w:val="uk-UA"/>
              </w:rPr>
              <w:instrText xml:space="preserve"> FORMCHECKBOX </w:instrText>
            </w:r>
            <w:r w:rsidR="005258B8">
              <w:rPr>
                <w:lang w:val="uk-UA"/>
              </w:rPr>
            </w:r>
            <w:r w:rsidR="005258B8">
              <w:rPr>
                <w:lang w:val="uk-UA"/>
              </w:rPr>
              <w:fldChar w:fldCharType="separate"/>
            </w:r>
            <w:r>
              <w:rPr>
                <w:lang w:val="uk-UA"/>
              </w:rPr>
              <w:fldChar w:fldCharType="end"/>
            </w:r>
            <w:bookmarkEnd w:id="8"/>
            <w:bookmarkEnd w:id="7"/>
            <w:r>
              <w:rPr>
                <w:lang w:val="uk-UA"/>
              </w:rPr>
              <w:t xml:space="preserve"> , </w:t>
            </w:r>
            <w:r>
              <w:t>B</w:t>
            </w: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Флажок2"/>
            <w:r>
              <w:instrText xml:space="preserve"> FORMCHECKBOX </w:instrText>
            </w:r>
            <w:r w:rsidR="005258B8">
              <w:fldChar w:fldCharType="separate"/>
            </w:r>
            <w:r>
              <w:fldChar w:fldCharType="end"/>
            </w:r>
            <w:bookmarkEnd w:id="9"/>
            <w:r>
              <w:rPr>
                <w:lang w:val="uk-UA"/>
              </w:rPr>
              <w:t xml:space="preserve">, </w:t>
            </w:r>
            <w:r>
              <w:t>C</w:t>
            </w: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Флажок3"/>
            <w:r>
              <w:instrText xml:space="preserve"> FORMCHECKBOX </w:instrText>
            </w:r>
            <w:r w:rsidR="005258B8">
              <w:fldChar w:fldCharType="separate"/>
            </w:r>
            <w:r>
              <w:fldChar w:fldCharType="end"/>
            </w:r>
            <w:bookmarkEnd w:id="10"/>
            <w:r>
              <w:t>, D</w:t>
            </w: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Флажок4"/>
            <w:r>
              <w:instrText xml:space="preserve"> FORMCHECKBOX </w:instrText>
            </w:r>
            <w:r w:rsidR="005258B8">
              <w:fldChar w:fldCharType="separate"/>
            </w:r>
            <w:r>
              <w:fldChar w:fldCharType="end"/>
            </w:r>
            <w:bookmarkEnd w:id="11"/>
            <w:r>
              <w:t>, E</w:t>
            </w: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Флажок5"/>
            <w:r>
              <w:instrText xml:space="preserve"> FORMCHECKBOX </w:instrText>
            </w:r>
            <w:r w:rsidR="005258B8">
              <w:fldChar w:fldCharType="separate"/>
            </w:r>
            <w:r>
              <w:fldChar w:fldCharType="end"/>
            </w:r>
            <w:bookmarkEnd w:id="12"/>
          </w:p>
        </w:tc>
      </w:tr>
    </w:tbl>
    <w:p w:rsidR="00B5533B" w:rsidRDefault="00127895" w:rsidP="00CE4408">
      <w:pPr>
        <w:rPr>
          <w:b/>
          <w:lang w:val="ru-RU"/>
        </w:rPr>
        <w:sectPr w:rsidR="00B5533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  <w:r>
        <w:br/>
      </w:r>
    </w:p>
    <w:p w:rsidR="00410E1F" w:rsidRDefault="00127895" w:rsidP="00CE4408">
      <w:r w:rsidRPr="007F7253">
        <w:rPr>
          <w:b/>
          <w:lang w:val="ru-RU"/>
        </w:rPr>
        <w:lastRenderedPageBreak/>
        <w:t>Автобиография</w:t>
      </w:r>
    </w:p>
    <w:p w:rsidR="00C471A0" w:rsidRDefault="00C471A0" w:rsidP="00CE4408"/>
    <w:sectPr w:rsidR="00C471A0">
      <w:pgSz w:w="12240" w:h="15840"/>
      <w:pgMar w:top="1134" w:right="850" w:bottom="1134" w:left="1701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documentProtection w:edit="forms" w:enforcement="1" w:cryptProviderType="rsaAES" w:cryptAlgorithmClass="hash" w:cryptAlgorithmType="typeAny" w:cryptAlgorithmSid="14" w:cryptSpinCount="100000" w:hash="65dZKK7SPq8uDCQCOh1hNs+BYPSJB5sFBDUP+vx6XxokyDGj2IJbJHeNLUDr70DOjUQw+5nvdxW896d1KH/K9g==" w:salt="Epv6SnellZLw0SCxR/0RZ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B8"/>
    <w:rsid w:val="0004377D"/>
    <w:rsid w:val="0004574C"/>
    <w:rsid w:val="000A594C"/>
    <w:rsid w:val="000D24E5"/>
    <w:rsid w:val="00104DCB"/>
    <w:rsid w:val="00127895"/>
    <w:rsid w:val="003A36FC"/>
    <w:rsid w:val="00410E1F"/>
    <w:rsid w:val="005258B8"/>
    <w:rsid w:val="00540C40"/>
    <w:rsid w:val="00713E20"/>
    <w:rsid w:val="00734445"/>
    <w:rsid w:val="007D7DBF"/>
    <w:rsid w:val="008460DC"/>
    <w:rsid w:val="0096443A"/>
    <w:rsid w:val="00A4792F"/>
    <w:rsid w:val="00AB7A1F"/>
    <w:rsid w:val="00AD35A6"/>
    <w:rsid w:val="00B36E3E"/>
    <w:rsid w:val="00B5533B"/>
    <w:rsid w:val="00C0335B"/>
    <w:rsid w:val="00C471A0"/>
    <w:rsid w:val="00CD58DF"/>
    <w:rsid w:val="00CE4408"/>
    <w:rsid w:val="00E16CB9"/>
    <w:rsid w:val="00E86337"/>
    <w:rsid w:val="00E979C6"/>
    <w:rsid w:val="00F83897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C758"/>
  <w15:chartTrackingRefBased/>
  <w15:docId w15:val="{D5D12198-A38D-43B8-8C46-5868748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E440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B7A1F"/>
    <w:rPr>
      <w:color w:val="808080"/>
    </w:rPr>
  </w:style>
  <w:style w:type="table" w:styleId="2">
    <w:name w:val="Plain Table 2"/>
    <w:basedOn w:val="a1"/>
    <w:uiPriority w:val="42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85;&#1110;&#1074;&#1077;&#1088;&#1089;&#1080;&#1090;&#1077;&#1090;\&#1040;&#1083;&#1075;&#1086;&#1088;&#1080;&#1090;&#1084;&#1110;&#1079;&#1072;&#1094;&#1110;&#1103;%20&#1090;&#1072;%20&#1087;&#1088;&#1086;&#1075;&#1088;&#1072;&#1084;&#1091;&#1074;&#1072;&#1085;&#1085;&#1103;\&#1051;&#1072;&#1073;&#1086;&#1088;&#1072;&#1090;&#1086;&#1088;&#1085;&#1110;%20&#1088;&#1086;&#1073;&#1086;&#1090;&#1080;\&#1051;&#1072;&#1073;&#1086;&#1088;&#1072;&#1090;&#1086;&#1088;&#1085;&#1072;%20&#1088;&#1086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FE3E-8DF4-4190-8678-61BBFD78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 2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2019-09-23T19:18:00Z</dcterms:created>
  <dcterms:modified xsi:type="dcterms:W3CDTF">2019-09-23T19:19:00Z</dcterms:modified>
</cp:coreProperties>
</file>